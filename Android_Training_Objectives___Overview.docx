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A0"/>
      </w:tblPr>
      <w:tblGrid>
        <w:gridCol w:w="9360"/>
      </w:tblGrid>
      <w:tr w:rsidR="00ED7874" w:rsidRPr="002B56E2" w:rsidTr="000B2D94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/>
            </w:tblPr>
            <w:tblGrid>
              <w:gridCol w:w="20"/>
            </w:tblGrid>
            <w:tr w:rsidR="00ED7874" w:rsidRPr="002B56E2" w:rsidTr="000B2D94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7874" w:rsidRPr="00784AD2" w:rsidRDefault="00ED7874" w:rsidP="000B2D94">
                  <w:pPr>
                    <w:spacing w:after="0" w:line="240" w:lineRule="auto"/>
                    <w:jc w:val="right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D7874" w:rsidRPr="002B56E2" w:rsidTr="000B2D94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7874" w:rsidRPr="00784AD2" w:rsidRDefault="00ED7874" w:rsidP="000B2D94">
                  <w:pPr>
                    <w:spacing w:after="0" w:line="240" w:lineRule="auto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D7874" w:rsidRPr="002B56E2" w:rsidTr="000B2D94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ED7874" w:rsidRPr="00784AD2" w:rsidRDefault="00ED7874" w:rsidP="000B2D94">
                  <w:pPr>
                    <w:spacing w:after="0" w:line="240" w:lineRule="auto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ED7874" w:rsidRPr="00784AD2" w:rsidRDefault="00ED7874" w:rsidP="00430546">
            <w:pPr>
              <w:spacing w:before="100" w:beforeAutospacing="1" w:after="100" w:afterAutospacing="1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784AD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Android Training Objectives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Work with the basics of Android and understand the role of Java in its applications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Test and debug Android applications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Create interactive Android user interfaces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Handle gestures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Store and retrieve data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Use location services and maps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Add graphics, audio and video to Android applications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Integrate search into applications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Publish apps to the App Marketplace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Integrate applications with RESTful services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Integrate the C2DM (Cloud to Device Messaging) service into applications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Build web applications </w:t>
            </w:r>
          </w:p>
          <w:p w:rsidR="00ED7874" w:rsidRPr="00784AD2" w:rsidRDefault="00ED7874" w:rsidP="000B2D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Implement Android development best practices </w:t>
            </w:r>
          </w:p>
        </w:tc>
      </w:tr>
      <w:tr w:rsidR="00ED7874" w:rsidRPr="002B56E2" w:rsidTr="000B2D94">
        <w:trPr>
          <w:tblCellSpacing w:w="0" w:type="dxa"/>
        </w:trPr>
        <w:tc>
          <w:tcPr>
            <w:tcW w:w="0" w:type="auto"/>
            <w:vAlign w:val="center"/>
          </w:tcPr>
          <w:p w:rsidR="00ED7874" w:rsidRPr="00784AD2" w:rsidRDefault="00ED7874" w:rsidP="000B2D94">
            <w:pPr>
              <w:spacing w:before="100" w:beforeAutospacing="1" w:after="100" w:afterAutospacing="1" w:line="240" w:lineRule="auto"/>
              <w:outlineLvl w:val="1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Android Training Outline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The Basics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Overview of the Android Platform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Applications (Apps) Defined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Comparison with </w:t>
            </w:r>
            <w:smartTag w:uri="urn:schemas-microsoft-com:office:smarttags" w:element="place">
              <w:r w:rsidRPr="00784AD2">
                <w:rPr>
                  <w:rFonts w:ascii="Verdana" w:hAnsi="Verdana"/>
                  <w:color w:val="000000"/>
                  <w:sz w:val="20"/>
                  <w:szCs w:val="20"/>
                </w:rPr>
                <w:t>Mobile</w:t>
              </w:r>
            </w:smartTag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 Web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Alternatives to Android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Architecture Explained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Role of Java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Android SDK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Eclipse IDE Plugin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Device Emulator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Profiling Tools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Hello World Application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Unit Testing and Debugging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Creating Unit Tests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Android Development Tools (ADT)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Running on the Emulator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Running on a Device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Java Debugging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Android User Interface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View Hierarchy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Layout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Widgets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Menus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Styling Widgets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Defining Styles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Applying Styles to the UI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Platform Styles and Themes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Handling Events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Event Listeners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Event Handlers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Touch Mode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Focus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Handling Gestures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Gesture Library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Recognizing Gestures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Storing and Retrieving Data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Internal Storage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SQLite Database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Content Providers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Querying Content Providers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Modifying Data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Creating a Content Provider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Location Services and Maps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Location Services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Mock Location Data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Google Map Libraries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Search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Using the Search Dialog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Adding Custom Suggestions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Search Configuration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Graphics, Audio and Video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Drawing 2D Graphics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Playing Audio and Video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Capturing Audio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App Widgets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Declaring an App Widget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Creating App Widget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App Marketplace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Preparing your App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Publishing your App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Supporting your App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Mobile Ads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Accessing RESTful Services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REST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DOM Parsing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SAX Parsing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JSON Parsing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Using Spring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Writing Apps that use C2DM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Lifecycle Flow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Creating the Manifest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Registering for C2DM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Handling Received Data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Developing and Testing Apps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Web Applications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Web Apps Overview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Targeting Screens from Web Apps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>Web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View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Debugging Web Apps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Best Practices for Web Apps </w:t>
            </w:r>
          </w:p>
          <w:p w:rsidR="00ED7874" w:rsidRPr="00784AD2" w:rsidRDefault="00ED7874" w:rsidP="000B2D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Best Practices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Compatibility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Supporting multiple screens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Optimizing for Android </w:t>
            </w:r>
          </w:p>
          <w:p w:rsidR="00ED7874" w:rsidRPr="00784AD2" w:rsidRDefault="00ED7874" w:rsidP="000B2D94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84AD2">
              <w:rPr>
                <w:rFonts w:ascii="Verdana" w:hAnsi="Verdana"/>
                <w:color w:val="000000"/>
                <w:sz w:val="20"/>
                <w:szCs w:val="20"/>
              </w:rPr>
              <w:t xml:space="preserve">UI Guidelines </w:t>
            </w:r>
          </w:p>
          <w:p w:rsidR="00ED7874" w:rsidRPr="00430546" w:rsidRDefault="00ED7874" w:rsidP="00430546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Java Debugging</w:t>
            </w:r>
          </w:p>
        </w:tc>
      </w:tr>
    </w:tbl>
    <w:p w:rsidR="00ED7874" w:rsidRDefault="00ED7874"/>
    <w:sectPr w:rsidR="00ED7874" w:rsidSect="00430546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16F49"/>
    <w:multiLevelType w:val="multilevel"/>
    <w:tmpl w:val="3A0E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01698"/>
    <w:multiLevelType w:val="multilevel"/>
    <w:tmpl w:val="D3E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80F73"/>
    <w:multiLevelType w:val="multilevel"/>
    <w:tmpl w:val="288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0546"/>
    <w:rsid w:val="000B2D94"/>
    <w:rsid w:val="002B56E2"/>
    <w:rsid w:val="00415060"/>
    <w:rsid w:val="00430546"/>
    <w:rsid w:val="006C6B13"/>
    <w:rsid w:val="00784AD2"/>
    <w:rsid w:val="00DC5F1D"/>
    <w:rsid w:val="00ED7874"/>
    <w:rsid w:val="00F1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4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3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305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349</Words>
  <Characters>1994</Characters>
  <Application>Microsoft Office Outlook</Application>
  <DocSecurity>0</DocSecurity>
  <Lines>0</Lines>
  <Paragraphs>0</Paragraphs>
  <ScaleCrop>false</ScaleCrop>
  <Company>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essndds</cp:lastModifiedBy>
  <cp:revision>2</cp:revision>
  <dcterms:created xsi:type="dcterms:W3CDTF">2012-04-09T05:47:00Z</dcterms:created>
  <dcterms:modified xsi:type="dcterms:W3CDTF">2012-04-09T08:37:00Z</dcterms:modified>
</cp:coreProperties>
</file>